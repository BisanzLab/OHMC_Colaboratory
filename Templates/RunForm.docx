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FEAE" w14:textId="6516E194" w:rsidR="000630F9" w:rsidRDefault="00FF0CD4" w:rsidP="000630F9">
      <w:r>
        <w:rPr>
          <w:noProof/>
        </w:rPr>
        <w:drawing>
          <wp:anchor distT="0" distB="0" distL="114300" distR="114300" simplePos="0" relativeHeight="251658240" behindDoc="0" locked="0" layoutInCell="1" allowOverlap="1" wp14:anchorId="75D264F6" wp14:editId="6701D7D7">
            <wp:simplePos x="0" y="0"/>
            <wp:positionH relativeFrom="column">
              <wp:posOffset>5565287</wp:posOffset>
            </wp:positionH>
            <wp:positionV relativeFrom="paragraph">
              <wp:posOffset>-140530</wp:posOffset>
            </wp:positionV>
            <wp:extent cx="1512277" cy="1512277"/>
            <wp:effectExtent l="0" t="0" r="0" b="0"/>
            <wp:wrapNone/>
            <wp:docPr id="8471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179" name="Picture 84719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77" cy="1512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0F9">
        <w:t>Date:</w:t>
      </w:r>
      <w:r w:rsidR="00BD4FD5">
        <w:fldChar w:fldCharType="begin">
          <w:ffData>
            <w:name w:val="Text8"/>
            <w:enabled/>
            <w:calcOnExit w:val="0"/>
            <w:textInput/>
          </w:ffData>
        </w:fldChar>
      </w:r>
      <w:bookmarkStart w:id="0" w:name="Text8"/>
      <w:r w:rsidR="00BD4FD5">
        <w:instrText xml:space="preserve"> FORMTEXT </w:instrText>
      </w:r>
      <w:r w:rsidR="00BD4FD5">
        <w:fldChar w:fldCharType="separate"/>
      </w:r>
      <w:r w:rsidR="002457F5">
        <w:rPr>
          <w:noProof/>
        </w:rPr>
        <w:t>7 June 2024</w:t>
      </w:r>
      <w:r w:rsidR="00BD4FD5">
        <w:fldChar w:fldCharType="end"/>
      </w:r>
      <w:bookmarkEnd w:id="0"/>
    </w:p>
    <w:p w14:paraId="2E588420" w14:textId="497261D6" w:rsidR="000630F9" w:rsidRDefault="000630F9"/>
    <w:p w14:paraId="5D60AA80" w14:textId="77777777" w:rsidR="000630F9" w:rsidRDefault="000630F9"/>
    <w:p w14:paraId="15F0B68F" w14:textId="67922682" w:rsidR="000630F9" w:rsidRDefault="000630F9" w:rsidP="000630F9">
      <w:r>
        <w:t>Run Name:</w:t>
      </w:r>
      <w:r w:rsidR="00BD4FD5">
        <w:fldChar w:fldCharType="begin">
          <w:ffData>
            <w:name w:val="Text6"/>
            <w:enabled/>
            <w:calcOnExit w:val="0"/>
            <w:textInput/>
          </w:ffData>
        </w:fldChar>
      </w:r>
      <w:bookmarkStart w:id="1" w:name="Text6"/>
      <w:r w:rsidR="00BD4FD5">
        <w:instrText xml:space="preserve"> FORMTEXT </w:instrText>
      </w:r>
      <w:r w:rsidR="00BD4FD5">
        <w:fldChar w:fldCharType="separate"/>
      </w:r>
      <w:r w:rsidR="002457F5">
        <w:rPr>
          <w:noProof/>
        </w:rPr>
        <w:t>NextSeq2</w:t>
      </w:r>
      <w:r w:rsidR="00BD4FD5">
        <w:fldChar w:fldCharType="end"/>
      </w:r>
      <w:bookmarkEnd w:id="1"/>
    </w:p>
    <w:p w14:paraId="7E88C6B2" w14:textId="794127E1" w:rsidR="000630F9" w:rsidRDefault="000630F9"/>
    <w:p w14:paraId="272C331B" w14:textId="77777777" w:rsidR="000630F9" w:rsidRDefault="000630F9"/>
    <w:p w14:paraId="2940D96C" w14:textId="35711AC6" w:rsidR="00D67D35" w:rsidRDefault="000630F9" w:rsidP="000630F9">
      <w:r>
        <w:t>Run Folder:</w:t>
      </w:r>
      <w:r w:rsidR="00BD4FD5">
        <w:fldChar w:fldCharType="begin">
          <w:ffData>
            <w:name w:val="Text5"/>
            <w:enabled/>
            <w:calcOnExit w:val="0"/>
            <w:textInput/>
          </w:ffData>
        </w:fldChar>
      </w:r>
      <w:bookmarkStart w:id="2" w:name="Text5"/>
      <w:r w:rsidR="00BD4FD5">
        <w:instrText xml:space="preserve"> FORMTEXT </w:instrText>
      </w:r>
      <w:r w:rsidR="00BD4FD5">
        <w:fldChar w:fldCharType="separate"/>
      </w:r>
      <w:r w:rsidR="002457F5">
        <w:rPr>
          <w:noProof/>
        </w:rPr>
        <w:t>data/SequencingRuns/2024May_NextSeq2</w:t>
      </w:r>
      <w:r w:rsidR="00BD4FD5">
        <w:fldChar w:fldCharType="end"/>
      </w:r>
      <w:bookmarkEnd w:id="2"/>
    </w:p>
    <w:p w14:paraId="0BB576FB" w14:textId="46DFA17C" w:rsidR="00D67D35" w:rsidRDefault="00D67D35" w:rsidP="000630F9"/>
    <w:p w14:paraId="2A09E25E" w14:textId="77777777" w:rsidR="00D67D35" w:rsidRDefault="00D67D35" w:rsidP="000630F9"/>
    <w:p w14:paraId="378328E9" w14:textId="5359335C" w:rsidR="000630F9" w:rsidRDefault="000630F9" w:rsidP="000630F9">
      <w:r>
        <w:t>Number of samples:</w:t>
      </w:r>
      <w:r w:rsidR="00BD4FD5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BD4FD5">
        <w:instrText xml:space="preserve"> FORMTEXT </w:instrText>
      </w:r>
      <w:r w:rsidR="00BD4FD5">
        <w:fldChar w:fldCharType="separate"/>
      </w:r>
      <w:r w:rsidR="002457F5">
        <w:rPr>
          <w:noProof/>
        </w:rPr>
        <w:t>576</w:t>
      </w:r>
      <w:r w:rsidR="00BD4FD5">
        <w:fldChar w:fldCharType="end"/>
      </w:r>
      <w:bookmarkEnd w:id="3"/>
    </w:p>
    <w:p w14:paraId="2B56AA8B" w14:textId="0C106708" w:rsidR="000630F9" w:rsidRDefault="000630F9"/>
    <w:p w14:paraId="41D7BA1A" w14:textId="77777777" w:rsidR="00D67D35" w:rsidRDefault="00D67D35"/>
    <w:p w14:paraId="1F06709D" w14:textId="20DEC108" w:rsidR="000630F9" w:rsidRDefault="000630F9" w:rsidP="000630F9">
      <w:r>
        <w:t>Lab members/PIs:</w:t>
      </w:r>
      <w:r w:rsidR="00BD4FD5"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BD4FD5">
        <w:instrText xml:space="preserve"> FORMTEXT </w:instrText>
      </w:r>
      <w:r w:rsidR="00BD4FD5">
        <w:fldChar w:fldCharType="separate"/>
      </w:r>
      <w:r w:rsidR="002457F5">
        <w:rPr>
          <w:noProof/>
        </w:rPr>
        <w:t>Kovac, Medina, Macalady, Heejung, Jingcheng, Susan/Lilly</w:t>
      </w:r>
      <w:r w:rsidR="00BD4FD5">
        <w:fldChar w:fldCharType="end"/>
      </w:r>
      <w:bookmarkEnd w:id="4"/>
    </w:p>
    <w:p w14:paraId="60EC151B" w14:textId="551AEC02" w:rsidR="000630F9" w:rsidRDefault="000630F9"/>
    <w:p w14:paraId="4A040400" w14:textId="77777777" w:rsidR="00D67D35" w:rsidRDefault="00D67D35" w:rsidP="00D67D35"/>
    <w:p w14:paraId="00D62C96" w14:textId="2FF369F3" w:rsidR="00D67D35" w:rsidRDefault="00D67D35" w:rsidP="00D67D35">
      <w:r>
        <w:t>Flow Cell IDs:</w:t>
      </w:r>
      <w:r w:rsidR="00BD4FD5">
        <w:fldChar w:fldCharType="begin">
          <w:ffData>
            <w:name w:val="Text2"/>
            <w:enabled/>
            <w:calcOnExit w:val="0"/>
            <w:textInput/>
          </w:ffData>
        </w:fldChar>
      </w:r>
      <w:bookmarkStart w:id="5" w:name="Text2"/>
      <w:r w:rsidR="00BD4FD5">
        <w:instrText xml:space="preserve"> FORMTEXT </w:instrText>
      </w:r>
      <w:r w:rsidR="00BD4FD5">
        <w:fldChar w:fldCharType="separate"/>
      </w:r>
      <w:r w:rsidR="00BD4FD5">
        <w:rPr>
          <w:noProof/>
        </w:rPr>
        <w:t> </w:t>
      </w:r>
      <w:r w:rsidR="00BD4FD5">
        <w:rPr>
          <w:noProof/>
        </w:rPr>
        <w:t> </w:t>
      </w:r>
      <w:r w:rsidR="00BD4FD5">
        <w:rPr>
          <w:noProof/>
        </w:rPr>
        <w:t> </w:t>
      </w:r>
      <w:r w:rsidR="00BD4FD5">
        <w:rPr>
          <w:noProof/>
        </w:rPr>
        <w:t> </w:t>
      </w:r>
      <w:r w:rsidR="00BD4FD5">
        <w:rPr>
          <w:noProof/>
        </w:rPr>
        <w:t> </w:t>
      </w:r>
      <w:r w:rsidR="00BD4FD5">
        <w:fldChar w:fldCharType="end"/>
      </w:r>
      <w:bookmarkEnd w:id="5"/>
    </w:p>
    <w:p w14:paraId="14231527" w14:textId="77777777" w:rsidR="00D67D35" w:rsidRDefault="00D67D35"/>
    <w:p w14:paraId="47ADD86B" w14:textId="77777777" w:rsidR="00503A6D" w:rsidRDefault="00503A6D"/>
    <w:p w14:paraId="42BDF3BA" w14:textId="7582F6B4" w:rsidR="00503A6D" w:rsidRDefault="00503A6D">
      <w:r>
        <w:t>Sequencer</w:t>
      </w:r>
      <w:r w:rsidR="00BD4FD5">
        <w:t>:</w:t>
      </w:r>
      <w:r w:rsidR="00BD4FD5">
        <w:fldChar w:fldCharType="begin">
          <w:ffData>
            <w:name w:val="Text1"/>
            <w:enabled/>
            <w:calcOnExit w:val="0"/>
            <w:textInput/>
          </w:ffData>
        </w:fldChar>
      </w:r>
      <w:bookmarkStart w:id="6" w:name="Text1"/>
      <w:r w:rsidR="00BD4FD5">
        <w:instrText xml:space="preserve"> FORMTEXT </w:instrText>
      </w:r>
      <w:r w:rsidR="00BD4FD5">
        <w:fldChar w:fldCharType="separate"/>
      </w:r>
      <w:r w:rsidR="002457F5">
        <w:rPr>
          <w:noProof/>
        </w:rPr>
        <w:t>GRI NextSeq 2000</w:t>
      </w:r>
      <w:r w:rsidR="00BD4FD5">
        <w:fldChar w:fldCharType="end"/>
      </w:r>
      <w:bookmarkEnd w:id="6"/>
    </w:p>
    <w:p w14:paraId="4BAD9C2D" w14:textId="77777777" w:rsidR="00BD4FD5" w:rsidRDefault="00BD4FD5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7"/>
        <w:gridCol w:w="1219"/>
        <w:gridCol w:w="1855"/>
        <w:gridCol w:w="1931"/>
        <w:gridCol w:w="3633"/>
      </w:tblGrid>
      <w:tr w:rsidR="002457F5" w14:paraId="53EB28ED" w14:textId="77777777" w:rsidTr="00D67D35">
        <w:tc>
          <w:tcPr>
            <w:tcW w:w="1870" w:type="dxa"/>
          </w:tcPr>
          <w:p w14:paraId="310DBFC8" w14:textId="2F56A0A5" w:rsidR="00D67D35" w:rsidRDefault="00D67D35">
            <w:r>
              <w:t>Person/PI</w:t>
            </w:r>
          </w:p>
        </w:tc>
        <w:tc>
          <w:tcPr>
            <w:tcW w:w="1365" w:type="dxa"/>
          </w:tcPr>
          <w:p w14:paraId="77833125" w14:textId="77DD854C" w:rsidR="00D67D35" w:rsidRDefault="00D67D35">
            <w:r>
              <w:t># Samples</w:t>
            </w:r>
          </w:p>
        </w:tc>
        <w:tc>
          <w:tcPr>
            <w:tcW w:w="1890" w:type="dxa"/>
          </w:tcPr>
          <w:p w14:paraId="7F01624E" w14:textId="08B587F2" w:rsidR="00D67D35" w:rsidRDefault="00D67D35">
            <w:r>
              <w:t>ProjectID/Prefix</w:t>
            </w:r>
          </w:p>
        </w:tc>
        <w:tc>
          <w:tcPr>
            <w:tcW w:w="1620" w:type="dxa"/>
          </w:tcPr>
          <w:p w14:paraId="732552ED" w14:textId="490722BD" w:rsidR="00D67D35" w:rsidRDefault="00D67D35">
            <w:r>
              <w:t>Sample</w:t>
            </w:r>
            <w:r w:rsidR="002C5FBB">
              <w:t xml:space="preserve"> </w:t>
            </w:r>
            <w:r>
              <w:t>Type</w:t>
            </w:r>
          </w:p>
        </w:tc>
        <w:tc>
          <w:tcPr>
            <w:tcW w:w="4140" w:type="dxa"/>
          </w:tcPr>
          <w:p w14:paraId="79EB5364" w14:textId="41F189BB" w:rsidR="00D67D35" w:rsidRDefault="00D67D35">
            <w:r>
              <w:t>Description</w:t>
            </w:r>
          </w:p>
        </w:tc>
      </w:tr>
      <w:tr w:rsidR="002457F5" w14:paraId="09DC4DD5" w14:textId="77777777" w:rsidTr="00D67D35">
        <w:trPr>
          <w:trHeight w:val="7595"/>
        </w:trPr>
        <w:tc>
          <w:tcPr>
            <w:tcW w:w="1870" w:type="dxa"/>
          </w:tcPr>
          <w:p w14:paraId="6A90F775" w14:textId="77777777" w:rsidR="002457F5" w:rsidRDefault="00BD4FD5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instrText xml:space="preserve"> FORMTEXT </w:instrText>
            </w:r>
            <w:r>
              <w:fldChar w:fldCharType="separate"/>
            </w:r>
            <w:r w:rsidR="002457F5">
              <w:t>Auja/Kovac</w:t>
            </w:r>
          </w:p>
          <w:p w14:paraId="75ED4755" w14:textId="77777777" w:rsidR="002457F5" w:rsidRDefault="002457F5"/>
          <w:p w14:paraId="013E15AE" w14:textId="77777777" w:rsidR="002457F5" w:rsidRDefault="002457F5"/>
          <w:p w14:paraId="316B18EF" w14:textId="77777777" w:rsidR="002457F5" w:rsidRDefault="002457F5"/>
          <w:p w14:paraId="79C9F1D7" w14:textId="77777777" w:rsidR="002457F5" w:rsidRDefault="002457F5"/>
          <w:p w14:paraId="5C8E4F8B" w14:textId="77777777" w:rsidR="002457F5" w:rsidRDefault="002457F5">
            <w:r>
              <w:t>Heejung/Bisanz</w:t>
            </w:r>
          </w:p>
          <w:p w14:paraId="2463E477" w14:textId="77777777" w:rsidR="002457F5" w:rsidRDefault="002457F5"/>
          <w:p w14:paraId="6FE2E75D" w14:textId="77777777" w:rsidR="002457F5" w:rsidRDefault="002457F5"/>
          <w:p w14:paraId="2AA667F8" w14:textId="68B99659" w:rsidR="002457F5" w:rsidRDefault="002457F5">
            <w:r>
              <w:t>Heejung/Bisanz</w:t>
            </w:r>
          </w:p>
          <w:p w14:paraId="00FFFF12" w14:textId="77777777" w:rsidR="002457F5" w:rsidRDefault="002457F5"/>
          <w:p w14:paraId="4192F58F" w14:textId="77777777" w:rsidR="002457F5" w:rsidRDefault="002457F5"/>
          <w:p w14:paraId="7FD6665B" w14:textId="77777777" w:rsidR="002457F5" w:rsidRDefault="002457F5">
            <w:r>
              <w:t>Jingcheng/Bisanz</w:t>
            </w:r>
          </w:p>
          <w:p w14:paraId="28EDDC48" w14:textId="77777777" w:rsidR="002457F5" w:rsidRDefault="002457F5"/>
          <w:p w14:paraId="57205BB2" w14:textId="77777777" w:rsidR="002457F5" w:rsidRDefault="002457F5"/>
          <w:p w14:paraId="2E0EBA7A" w14:textId="77777777" w:rsidR="002457F5" w:rsidRDefault="002457F5">
            <w:r>
              <w:t>Susan+Lilly/Medina</w:t>
            </w:r>
          </w:p>
          <w:p w14:paraId="63533A6F" w14:textId="77777777" w:rsidR="002457F5" w:rsidRDefault="002457F5"/>
          <w:p w14:paraId="0E6C189B" w14:textId="77777777" w:rsidR="002457F5" w:rsidRDefault="002457F5"/>
          <w:p w14:paraId="58191DDE" w14:textId="77777777" w:rsidR="002457F5" w:rsidRDefault="002457F5"/>
          <w:p w14:paraId="2DCB48B2" w14:textId="77777777" w:rsidR="002457F5" w:rsidRDefault="002457F5"/>
          <w:p w14:paraId="11B59A3F" w14:textId="2EF0D90D" w:rsidR="00D67D35" w:rsidRDefault="002457F5">
            <w:r>
              <w:t>Roger/Macalady</w:t>
            </w:r>
            <w:r w:rsidR="00BD4FD5">
              <w:fldChar w:fldCharType="end"/>
            </w:r>
            <w:bookmarkEnd w:id="7"/>
          </w:p>
        </w:tc>
        <w:tc>
          <w:tcPr>
            <w:tcW w:w="1365" w:type="dxa"/>
          </w:tcPr>
          <w:p w14:paraId="755D2882" w14:textId="77777777" w:rsidR="002457F5" w:rsidRDefault="00BD4FD5">
            <w:pPr>
              <w:rPr>
                <w:noProof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instrText xml:space="preserve"> FORMTEXT </w:instrText>
            </w:r>
            <w:r>
              <w:fldChar w:fldCharType="separate"/>
            </w:r>
            <w:r w:rsidR="002457F5">
              <w:rPr>
                <w:noProof/>
              </w:rPr>
              <w:t>96</w:t>
            </w:r>
          </w:p>
          <w:p w14:paraId="09298F21" w14:textId="77777777" w:rsidR="002457F5" w:rsidRDefault="002457F5">
            <w:pPr>
              <w:rPr>
                <w:noProof/>
              </w:rPr>
            </w:pPr>
          </w:p>
          <w:p w14:paraId="228CE422" w14:textId="77777777" w:rsidR="002457F5" w:rsidRDefault="002457F5">
            <w:pPr>
              <w:rPr>
                <w:noProof/>
              </w:rPr>
            </w:pPr>
          </w:p>
          <w:p w14:paraId="5A0B07E5" w14:textId="77777777" w:rsidR="002457F5" w:rsidRDefault="002457F5">
            <w:pPr>
              <w:rPr>
                <w:noProof/>
              </w:rPr>
            </w:pPr>
          </w:p>
          <w:p w14:paraId="0F0698CF" w14:textId="77777777" w:rsidR="002457F5" w:rsidRDefault="002457F5">
            <w:pPr>
              <w:rPr>
                <w:noProof/>
              </w:rPr>
            </w:pPr>
          </w:p>
          <w:p w14:paraId="7498A10F" w14:textId="77777777" w:rsidR="002457F5" w:rsidRDefault="002457F5">
            <w:r>
              <w:t>90</w:t>
            </w:r>
          </w:p>
          <w:p w14:paraId="0D13608A" w14:textId="77777777" w:rsidR="002457F5" w:rsidRDefault="002457F5"/>
          <w:p w14:paraId="1C7332D7" w14:textId="77777777" w:rsidR="002457F5" w:rsidRDefault="002457F5"/>
          <w:p w14:paraId="429182DD" w14:textId="2E9F4BF5" w:rsidR="002457F5" w:rsidRDefault="002457F5">
            <w:r>
              <w:t>90</w:t>
            </w:r>
          </w:p>
          <w:p w14:paraId="7FBABD43" w14:textId="77777777" w:rsidR="002457F5" w:rsidRDefault="002457F5"/>
          <w:p w14:paraId="7A819EC3" w14:textId="77777777" w:rsidR="002457F5" w:rsidRDefault="002457F5"/>
          <w:p w14:paraId="773A2C7D" w14:textId="77777777" w:rsidR="002457F5" w:rsidRDefault="002457F5">
            <w:r>
              <w:t>210</w:t>
            </w:r>
          </w:p>
          <w:p w14:paraId="0BF2521A" w14:textId="77777777" w:rsidR="002457F5" w:rsidRDefault="002457F5"/>
          <w:p w14:paraId="5DE9DA04" w14:textId="77777777" w:rsidR="002457F5" w:rsidRDefault="002457F5"/>
          <w:p w14:paraId="4744D34D" w14:textId="77777777" w:rsidR="002457F5" w:rsidRDefault="002457F5">
            <w:r>
              <w:t>80</w:t>
            </w:r>
          </w:p>
          <w:p w14:paraId="43F21A94" w14:textId="77777777" w:rsidR="002457F5" w:rsidRDefault="002457F5"/>
          <w:p w14:paraId="26E238F7" w14:textId="77777777" w:rsidR="002457F5" w:rsidRDefault="002457F5"/>
          <w:p w14:paraId="32272033" w14:textId="77777777" w:rsidR="002457F5" w:rsidRDefault="002457F5"/>
          <w:p w14:paraId="1F4291B4" w14:textId="77777777" w:rsidR="002457F5" w:rsidRDefault="002457F5"/>
          <w:p w14:paraId="7EEB239F" w14:textId="57DC61F5" w:rsidR="00D67D35" w:rsidRDefault="002457F5">
            <w:r>
              <w:t>5</w:t>
            </w:r>
            <w:r w:rsidR="00BD4FD5">
              <w:fldChar w:fldCharType="end"/>
            </w:r>
            <w:bookmarkEnd w:id="8"/>
          </w:p>
        </w:tc>
        <w:tc>
          <w:tcPr>
            <w:tcW w:w="1890" w:type="dxa"/>
          </w:tcPr>
          <w:p w14:paraId="26CB6D8F" w14:textId="77777777" w:rsidR="002457F5" w:rsidRDefault="00BD4FD5">
            <w:pPr>
              <w:rPr>
                <w:noProof/>
              </w:rPr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instrText xml:space="preserve"> FORMTEXT </w:instrText>
            </w:r>
            <w:r>
              <w:fldChar w:fldCharType="separate"/>
            </w:r>
            <w:r w:rsidR="002457F5">
              <w:rPr>
                <w:noProof/>
              </w:rPr>
              <w:t>Kovac1_</w:t>
            </w:r>
          </w:p>
          <w:p w14:paraId="02CB148C" w14:textId="77777777" w:rsidR="002457F5" w:rsidRDefault="002457F5">
            <w:pPr>
              <w:rPr>
                <w:noProof/>
              </w:rPr>
            </w:pPr>
          </w:p>
          <w:p w14:paraId="7E640150" w14:textId="77777777" w:rsidR="002457F5" w:rsidRDefault="002457F5">
            <w:pPr>
              <w:rPr>
                <w:noProof/>
              </w:rPr>
            </w:pPr>
          </w:p>
          <w:p w14:paraId="79E949A3" w14:textId="77777777" w:rsidR="002457F5" w:rsidRDefault="002457F5">
            <w:pPr>
              <w:rPr>
                <w:noProof/>
              </w:rPr>
            </w:pPr>
          </w:p>
          <w:p w14:paraId="705D1FC1" w14:textId="77777777" w:rsidR="002457F5" w:rsidRDefault="002457F5">
            <w:pPr>
              <w:rPr>
                <w:noProof/>
              </w:rPr>
            </w:pPr>
          </w:p>
          <w:p w14:paraId="40DCBB8E" w14:textId="349C11AF" w:rsidR="002457F5" w:rsidRDefault="002457F5">
            <w:pPr>
              <w:rPr>
                <w:noProof/>
              </w:rPr>
            </w:pPr>
            <w:r>
              <w:rPr>
                <w:noProof/>
              </w:rPr>
              <w:t>HKPInVivo_</w:t>
            </w:r>
          </w:p>
          <w:p w14:paraId="6F795AC2" w14:textId="77777777" w:rsidR="002457F5" w:rsidRDefault="002457F5">
            <w:pPr>
              <w:rPr>
                <w:noProof/>
              </w:rPr>
            </w:pPr>
          </w:p>
          <w:p w14:paraId="7B342032" w14:textId="77777777" w:rsidR="002457F5" w:rsidRDefault="002457F5">
            <w:pPr>
              <w:rPr>
                <w:noProof/>
              </w:rPr>
            </w:pPr>
          </w:p>
          <w:p w14:paraId="770C8428" w14:textId="77777777" w:rsidR="002457F5" w:rsidRDefault="002457F5">
            <w:pPr>
              <w:rPr>
                <w:noProof/>
              </w:rPr>
            </w:pPr>
            <w:r>
              <w:rPr>
                <w:noProof/>
              </w:rPr>
              <w:t>HKPInVitro_</w:t>
            </w:r>
          </w:p>
          <w:p w14:paraId="74221271" w14:textId="77777777" w:rsidR="002457F5" w:rsidRDefault="002457F5">
            <w:pPr>
              <w:rPr>
                <w:noProof/>
              </w:rPr>
            </w:pPr>
          </w:p>
          <w:p w14:paraId="28B178DA" w14:textId="77777777" w:rsidR="002457F5" w:rsidRDefault="002457F5">
            <w:pPr>
              <w:rPr>
                <w:noProof/>
              </w:rPr>
            </w:pPr>
          </w:p>
          <w:p w14:paraId="5DF62472" w14:textId="1CBD8F56" w:rsidR="002457F5" w:rsidRDefault="002457F5">
            <w:r>
              <w:t>DFS_</w:t>
            </w:r>
          </w:p>
          <w:p w14:paraId="45DB7185" w14:textId="77777777" w:rsidR="002457F5" w:rsidRDefault="002457F5"/>
          <w:p w14:paraId="7F4FE698" w14:textId="77777777" w:rsidR="002457F5" w:rsidRDefault="002457F5"/>
          <w:p w14:paraId="755F3B28" w14:textId="77777777" w:rsidR="002457F5" w:rsidRDefault="002457F5">
            <w:r>
              <w:t>Capsules_</w:t>
            </w:r>
          </w:p>
          <w:p w14:paraId="3E7672B4" w14:textId="77777777" w:rsidR="002457F5" w:rsidRDefault="002457F5"/>
          <w:p w14:paraId="69D596F6" w14:textId="77777777" w:rsidR="002457F5" w:rsidRDefault="002457F5"/>
          <w:p w14:paraId="13373BF8" w14:textId="77777777" w:rsidR="002457F5" w:rsidRDefault="002457F5"/>
          <w:p w14:paraId="43CC7C4A" w14:textId="77777777" w:rsidR="002457F5" w:rsidRDefault="002457F5"/>
          <w:p w14:paraId="1DC28892" w14:textId="6FEF5057" w:rsidR="00D67D35" w:rsidRDefault="002457F5">
            <w:r>
              <w:t>Macalady2_</w:t>
            </w:r>
            <w:r w:rsidR="00BD4FD5">
              <w:fldChar w:fldCharType="end"/>
            </w:r>
            <w:bookmarkEnd w:id="9"/>
          </w:p>
        </w:tc>
        <w:tc>
          <w:tcPr>
            <w:tcW w:w="1620" w:type="dxa"/>
          </w:tcPr>
          <w:p w14:paraId="29D49118" w14:textId="77777777" w:rsidR="002457F5" w:rsidRDefault="00BD4FD5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instrText xml:space="preserve"> FORMTEXT </w:instrText>
            </w:r>
            <w:r>
              <w:fldChar w:fldCharType="separate"/>
            </w:r>
            <w:r w:rsidR="002457F5">
              <w:t>Water</w:t>
            </w:r>
          </w:p>
          <w:p w14:paraId="51E73D13" w14:textId="77777777" w:rsidR="002457F5" w:rsidRDefault="002457F5"/>
          <w:p w14:paraId="50FFF5BE" w14:textId="77777777" w:rsidR="002457F5" w:rsidRDefault="002457F5"/>
          <w:p w14:paraId="77ED0EAD" w14:textId="77777777" w:rsidR="002457F5" w:rsidRDefault="002457F5"/>
          <w:p w14:paraId="5E7D93F8" w14:textId="77777777" w:rsidR="002457F5" w:rsidRDefault="002457F5"/>
          <w:p w14:paraId="3D8D5260" w14:textId="77777777" w:rsidR="002457F5" w:rsidRDefault="002457F5">
            <w:r>
              <w:t>Gnoto feces</w:t>
            </w:r>
          </w:p>
          <w:p w14:paraId="54A5A0F9" w14:textId="77777777" w:rsidR="002457F5" w:rsidRDefault="002457F5"/>
          <w:p w14:paraId="0D5BC467" w14:textId="77777777" w:rsidR="002457F5" w:rsidRDefault="002457F5"/>
          <w:p w14:paraId="1141C645" w14:textId="77777777" w:rsidR="002457F5" w:rsidRDefault="002457F5">
            <w:r>
              <w:t>In vitro culture</w:t>
            </w:r>
          </w:p>
          <w:p w14:paraId="363BA23C" w14:textId="77777777" w:rsidR="002457F5" w:rsidRDefault="002457F5"/>
          <w:p w14:paraId="0566BE2C" w14:textId="77777777" w:rsidR="002457F5" w:rsidRDefault="002457F5"/>
          <w:p w14:paraId="6E16C9F3" w14:textId="4361437C" w:rsidR="002457F5" w:rsidRDefault="002457F5">
            <w:r>
              <w:t>Gnoto feces</w:t>
            </w:r>
          </w:p>
          <w:p w14:paraId="065D69CE" w14:textId="77777777" w:rsidR="002457F5" w:rsidRDefault="002457F5"/>
          <w:p w14:paraId="3FB17B82" w14:textId="77777777" w:rsidR="002457F5" w:rsidRDefault="002457F5"/>
          <w:p w14:paraId="0C5DC2C0" w14:textId="77777777" w:rsidR="002457F5" w:rsidRDefault="002457F5">
            <w:r>
              <w:t>In vitro culture</w:t>
            </w:r>
          </w:p>
          <w:p w14:paraId="505AC28E" w14:textId="77777777" w:rsidR="002457F5" w:rsidRDefault="002457F5"/>
          <w:p w14:paraId="606C392B" w14:textId="77777777" w:rsidR="002457F5" w:rsidRDefault="002457F5"/>
          <w:p w14:paraId="7504EA59" w14:textId="77777777" w:rsidR="002457F5" w:rsidRDefault="002457F5"/>
          <w:p w14:paraId="49AADB95" w14:textId="77777777" w:rsidR="002457F5" w:rsidRDefault="002457F5"/>
          <w:p w14:paraId="4AFDFB9E" w14:textId="46D7EB89" w:rsidR="00D67D35" w:rsidRDefault="002457F5">
            <w:r>
              <w:t>In vitro/enrichment culture</w:t>
            </w:r>
            <w:r w:rsidR="00BD4FD5">
              <w:fldChar w:fldCharType="end"/>
            </w:r>
            <w:bookmarkEnd w:id="10"/>
          </w:p>
        </w:tc>
        <w:tc>
          <w:tcPr>
            <w:tcW w:w="4140" w:type="dxa"/>
          </w:tcPr>
          <w:p w14:paraId="49F902A8" w14:textId="77777777" w:rsidR="002457F5" w:rsidRDefault="00BD4FD5">
            <w:pPr>
              <w:rPr>
                <w:noProof/>
              </w:rPr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instrText xml:space="preserve"> FORMTEXT </w:instrText>
            </w:r>
            <w:r>
              <w:fldChar w:fldCharType="separate"/>
            </w:r>
            <w:r w:rsidR="002457F5">
              <w:rPr>
                <w:noProof/>
              </w:rPr>
              <w:t>Water contamination of baywater</w:t>
            </w:r>
          </w:p>
          <w:p w14:paraId="05214539" w14:textId="77777777" w:rsidR="002457F5" w:rsidRDefault="002457F5">
            <w:pPr>
              <w:rPr>
                <w:noProof/>
              </w:rPr>
            </w:pPr>
          </w:p>
          <w:p w14:paraId="2B828A93" w14:textId="77777777" w:rsidR="002457F5" w:rsidRDefault="002457F5">
            <w:pPr>
              <w:rPr>
                <w:noProof/>
              </w:rPr>
            </w:pPr>
          </w:p>
          <w:p w14:paraId="21C207A2" w14:textId="77777777" w:rsidR="002457F5" w:rsidRDefault="002457F5">
            <w:pPr>
              <w:rPr>
                <w:noProof/>
              </w:rPr>
            </w:pPr>
          </w:p>
          <w:p w14:paraId="767723C8" w14:textId="77777777" w:rsidR="002457F5" w:rsidRDefault="002457F5">
            <w:pPr>
              <w:rPr>
                <w:noProof/>
              </w:rPr>
            </w:pPr>
            <w:r>
              <w:rPr>
                <w:noProof/>
              </w:rPr>
              <w:t>phage infection of sFMT1 in mice</w:t>
            </w:r>
          </w:p>
          <w:p w14:paraId="70DE7260" w14:textId="77777777" w:rsidR="002457F5" w:rsidRDefault="002457F5">
            <w:pPr>
              <w:rPr>
                <w:noProof/>
              </w:rPr>
            </w:pPr>
          </w:p>
          <w:p w14:paraId="7E3B13DA" w14:textId="77777777" w:rsidR="002457F5" w:rsidRDefault="002457F5">
            <w:pPr>
              <w:rPr>
                <w:noProof/>
              </w:rPr>
            </w:pPr>
          </w:p>
          <w:p w14:paraId="3516C427" w14:textId="77777777" w:rsidR="002457F5" w:rsidRDefault="002457F5">
            <w:pPr>
              <w:rPr>
                <w:noProof/>
              </w:rPr>
            </w:pPr>
            <w:r>
              <w:rPr>
                <w:noProof/>
              </w:rPr>
              <w:t>Phage infection of sFMT1 in culture</w:t>
            </w:r>
          </w:p>
          <w:p w14:paraId="23FD3183" w14:textId="77777777" w:rsidR="002457F5" w:rsidRDefault="002457F5"/>
          <w:p w14:paraId="0DAA6018" w14:textId="77777777" w:rsidR="002457F5" w:rsidRDefault="002457F5"/>
          <w:p w14:paraId="28A6E85E" w14:textId="77777777" w:rsidR="002457F5" w:rsidRDefault="002457F5">
            <w:r>
              <w:t>Fiber Supplementation to rescue C. diff susceptability</w:t>
            </w:r>
          </w:p>
          <w:p w14:paraId="2E038B04" w14:textId="77777777" w:rsidR="002457F5" w:rsidRDefault="002457F5"/>
          <w:p w14:paraId="60E74697" w14:textId="77777777" w:rsidR="002457F5" w:rsidRDefault="002457F5">
            <w:r>
              <w:t>Testing antimicrobial/antimicrobiome activity of capsule</w:t>
            </w:r>
          </w:p>
          <w:p w14:paraId="49DAE14B" w14:textId="77777777" w:rsidR="002457F5" w:rsidRDefault="002457F5"/>
          <w:p w14:paraId="790A0EFB" w14:textId="77777777" w:rsidR="002457F5" w:rsidRDefault="002457F5"/>
          <w:p w14:paraId="67582B17" w14:textId="77777777" w:rsidR="002457F5" w:rsidRDefault="002457F5"/>
          <w:p w14:paraId="0CAAA72E" w14:textId="1387ECF4" w:rsidR="00D67D35" w:rsidRDefault="002457F5">
            <w:r>
              <w:t>Unknown</w:t>
            </w:r>
            <w:r w:rsidR="00BD4FD5">
              <w:fldChar w:fldCharType="end"/>
            </w:r>
            <w:bookmarkEnd w:id="11"/>
          </w:p>
        </w:tc>
      </w:tr>
    </w:tbl>
    <w:p w14:paraId="3E97CC8E" w14:textId="33A25F61" w:rsidR="000630F9" w:rsidRDefault="000630F9"/>
    <w:p w14:paraId="7E56D364" w14:textId="00D43884" w:rsidR="000630F9" w:rsidRDefault="00BD4FD5">
      <w:r>
        <w:br w:type="page"/>
      </w:r>
      <w:r>
        <w:lastRenderedPageBreak/>
        <w:t>Exceptions:</w:t>
      </w:r>
    </w:p>
    <w:tbl>
      <w:tblPr>
        <w:tblStyle w:val="TableGrid"/>
        <w:tblW w:w="0" w:type="auto"/>
        <w:tblBorders>
          <w:top w:val="dotted" w:sz="4" w:space="0" w:color="ADADAD" w:themeColor="background2" w:themeShade="BF"/>
          <w:left w:val="dotted" w:sz="4" w:space="0" w:color="ADADAD" w:themeColor="background2" w:themeShade="BF"/>
          <w:bottom w:val="dotted" w:sz="4" w:space="0" w:color="ADADAD" w:themeColor="background2" w:themeShade="BF"/>
          <w:right w:val="dotted" w:sz="4" w:space="0" w:color="ADADAD" w:themeColor="background2" w:themeShade="BF"/>
          <w:insideH w:val="dotted" w:sz="4" w:space="0" w:color="ADADAD" w:themeColor="background2" w:themeShade="BF"/>
          <w:insideV w:val="dotted" w:sz="4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10790"/>
      </w:tblGrid>
      <w:tr w:rsidR="009E3932" w14:paraId="288D4DD8" w14:textId="77777777" w:rsidTr="009E3932">
        <w:tc>
          <w:tcPr>
            <w:tcW w:w="10790" w:type="dxa"/>
          </w:tcPr>
          <w:p w14:paraId="0CD6D3F0" w14:textId="77777777" w:rsidR="009E3932" w:rsidRDefault="009E3932"/>
        </w:tc>
      </w:tr>
      <w:tr w:rsidR="009E3932" w14:paraId="49E314ED" w14:textId="77777777" w:rsidTr="009E3932">
        <w:tc>
          <w:tcPr>
            <w:tcW w:w="10790" w:type="dxa"/>
          </w:tcPr>
          <w:p w14:paraId="4FF01F06" w14:textId="77777777" w:rsidR="009E3932" w:rsidRDefault="009E3932"/>
        </w:tc>
      </w:tr>
      <w:tr w:rsidR="009E3932" w14:paraId="3FC478AB" w14:textId="77777777" w:rsidTr="009E3932">
        <w:tc>
          <w:tcPr>
            <w:tcW w:w="10790" w:type="dxa"/>
          </w:tcPr>
          <w:p w14:paraId="27A6A995" w14:textId="77777777" w:rsidR="009E3932" w:rsidRDefault="009E3932"/>
        </w:tc>
      </w:tr>
      <w:tr w:rsidR="009E3932" w14:paraId="5429D9F8" w14:textId="77777777" w:rsidTr="009E3932">
        <w:tc>
          <w:tcPr>
            <w:tcW w:w="10790" w:type="dxa"/>
          </w:tcPr>
          <w:p w14:paraId="6F561328" w14:textId="77777777" w:rsidR="009E3932" w:rsidRDefault="009E3932"/>
        </w:tc>
      </w:tr>
      <w:tr w:rsidR="009E3932" w14:paraId="4B6AC8A6" w14:textId="77777777" w:rsidTr="009E3932">
        <w:tc>
          <w:tcPr>
            <w:tcW w:w="10790" w:type="dxa"/>
          </w:tcPr>
          <w:p w14:paraId="649BE345" w14:textId="77777777" w:rsidR="009E3932" w:rsidRDefault="009E3932"/>
        </w:tc>
      </w:tr>
      <w:tr w:rsidR="009E3932" w14:paraId="56D36C40" w14:textId="77777777" w:rsidTr="009E3932">
        <w:tc>
          <w:tcPr>
            <w:tcW w:w="10790" w:type="dxa"/>
          </w:tcPr>
          <w:p w14:paraId="5AA06870" w14:textId="77777777" w:rsidR="009E3932" w:rsidRDefault="009E3932"/>
        </w:tc>
      </w:tr>
      <w:tr w:rsidR="009E3932" w14:paraId="1D855F5C" w14:textId="77777777" w:rsidTr="009E3932">
        <w:tc>
          <w:tcPr>
            <w:tcW w:w="10790" w:type="dxa"/>
          </w:tcPr>
          <w:p w14:paraId="07ECABBE" w14:textId="77777777" w:rsidR="009E3932" w:rsidRDefault="009E3932"/>
        </w:tc>
      </w:tr>
      <w:tr w:rsidR="009E3932" w14:paraId="679DF166" w14:textId="77777777" w:rsidTr="009E3932">
        <w:tc>
          <w:tcPr>
            <w:tcW w:w="10790" w:type="dxa"/>
          </w:tcPr>
          <w:p w14:paraId="20A7FCE7" w14:textId="77777777" w:rsidR="009E3932" w:rsidRDefault="009E3932"/>
        </w:tc>
      </w:tr>
      <w:tr w:rsidR="009E3932" w14:paraId="5B65DF87" w14:textId="77777777" w:rsidTr="009E3932">
        <w:tc>
          <w:tcPr>
            <w:tcW w:w="10790" w:type="dxa"/>
          </w:tcPr>
          <w:p w14:paraId="7D2A50AC" w14:textId="77777777" w:rsidR="009E3932" w:rsidRDefault="009E3932"/>
        </w:tc>
      </w:tr>
      <w:tr w:rsidR="009E3932" w14:paraId="3A11BC08" w14:textId="77777777" w:rsidTr="009E3932">
        <w:tc>
          <w:tcPr>
            <w:tcW w:w="10790" w:type="dxa"/>
          </w:tcPr>
          <w:p w14:paraId="6E3D206C" w14:textId="77777777" w:rsidR="009E3932" w:rsidRDefault="009E3932"/>
        </w:tc>
      </w:tr>
      <w:tr w:rsidR="009E3932" w14:paraId="7748FA20" w14:textId="77777777" w:rsidTr="009E3932">
        <w:tc>
          <w:tcPr>
            <w:tcW w:w="10790" w:type="dxa"/>
          </w:tcPr>
          <w:p w14:paraId="55674EDB" w14:textId="77777777" w:rsidR="009E3932" w:rsidRDefault="009E3932"/>
        </w:tc>
      </w:tr>
      <w:tr w:rsidR="009E3932" w14:paraId="249AD4A4" w14:textId="77777777" w:rsidTr="009E3932">
        <w:tc>
          <w:tcPr>
            <w:tcW w:w="10790" w:type="dxa"/>
          </w:tcPr>
          <w:p w14:paraId="45B0A445" w14:textId="77777777" w:rsidR="009E3932" w:rsidRDefault="009E3932"/>
        </w:tc>
      </w:tr>
      <w:tr w:rsidR="009E3932" w14:paraId="3D934C12" w14:textId="77777777" w:rsidTr="009E3932">
        <w:tc>
          <w:tcPr>
            <w:tcW w:w="10790" w:type="dxa"/>
          </w:tcPr>
          <w:p w14:paraId="62DC6ECB" w14:textId="77777777" w:rsidR="009E3932" w:rsidRDefault="009E3932"/>
        </w:tc>
      </w:tr>
      <w:tr w:rsidR="009E3932" w14:paraId="08D91399" w14:textId="77777777" w:rsidTr="009E3932">
        <w:tc>
          <w:tcPr>
            <w:tcW w:w="10790" w:type="dxa"/>
          </w:tcPr>
          <w:p w14:paraId="56DA1EB6" w14:textId="77777777" w:rsidR="009E3932" w:rsidRDefault="009E3932"/>
        </w:tc>
      </w:tr>
      <w:tr w:rsidR="009E3932" w14:paraId="227A6357" w14:textId="77777777" w:rsidTr="009E3932">
        <w:tc>
          <w:tcPr>
            <w:tcW w:w="10790" w:type="dxa"/>
          </w:tcPr>
          <w:p w14:paraId="0AD18224" w14:textId="77777777" w:rsidR="009E3932" w:rsidRDefault="009E3932"/>
        </w:tc>
      </w:tr>
      <w:tr w:rsidR="009E3932" w14:paraId="1260DBE1" w14:textId="77777777" w:rsidTr="009E3932">
        <w:tc>
          <w:tcPr>
            <w:tcW w:w="10790" w:type="dxa"/>
          </w:tcPr>
          <w:p w14:paraId="4C41C64A" w14:textId="77777777" w:rsidR="009E3932" w:rsidRDefault="009E3932"/>
        </w:tc>
      </w:tr>
      <w:tr w:rsidR="009E3932" w14:paraId="21393583" w14:textId="77777777" w:rsidTr="009E3932">
        <w:tc>
          <w:tcPr>
            <w:tcW w:w="10790" w:type="dxa"/>
          </w:tcPr>
          <w:p w14:paraId="32E54949" w14:textId="77777777" w:rsidR="009E3932" w:rsidRDefault="009E3932"/>
        </w:tc>
      </w:tr>
      <w:tr w:rsidR="009E3932" w14:paraId="202A13D5" w14:textId="77777777" w:rsidTr="009E3932">
        <w:tc>
          <w:tcPr>
            <w:tcW w:w="10790" w:type="dxa"/>
          </w:tcPr>
          <w:p w14:paraId="2AC69AB6" w14:textId="77777777" w:rsidR="009E3932" w:rsidRDefault="009E3932"/>
        </w:tc>
      </w:tr>
      <w:tr w:rsidR="009E3932" w14:paraId="19C9DE82" w14:textId="77777777" w:rsidTr="009E3932">
        <w:tc>
          <w:tcPr>
            <w:tcW w:w="10790" w:type="dxa"/>
          </w:tcPr>
          <w:p w14:paraId="09479272" w14:textId="77777777" w:rsidR="009E3932" w:rsidRDefault="009E3932"/>
        </w:tc>
      </w:tr>
      <w:tr w:rsidR="009E3932" w14:paraId="26BB92F2" w14:textId="77777777" w:rsidTr="009E3932">
        <w:tc>
          <w:tcPr>
            <w:tcW w:w="10790" w:type="dxa"/>
          </w:tcPr>
          <w:p w14:paraId="7069D274" w14:textId="77777777" w:rsidR="009E3932" w:rsidRDefault="009E3932"/>
        </w:tc>
      </w:tr>
      <w:tr w:rsidR="009E3932" w14:paraId="13D59D09" w14:textId="77777777" w:rsidTr="009E3932">
        <w:tc>
          <w:tcPr>
            <w:tcW w:w="10790" w:type="dxa"/>
          </w:tcPr>
          <w:p w14:paraId="0501097C" w14:textId="77777777" w:rsidR="009E3932" w:rsidRDefault="009E3932"/>
        </w:tc>
      </w:tr>
      <w:tr w:rsidR="009E3932" w14:paraId="71E63873" w14:textId="77777777" w:rsidTr="009E3932">
        <w:tc>
          <w:tcPr>
            <w:tcW w:w="10790" w:type="dxa"/>
          </w:tcPr>
          <w:p w14:paraId="04F62496" w14:textId="77777777" w:rsidR="009E3932" w:rsidRDefault="009E3932"/>
        </w:tc>
      </w:tr>
      <w:tr w:rsidR="009E3932" w14:paraId="1D6BE88E" w14:textId="77777777" w:rsidTr="009E3932">
        <w:tc>
          <w:tcPr>
            <w:tcW w:w="10790" w:type="dxa"/>
          </w:tcPr>
          <w:p w14:paraId="28108931" w14:textId="77777777" w:rsidR="009E3932" w:rsidRDefault="009E3932"/>
        </w:tc>
      </w:tr>
      <w:tr w:rsidR="009E3932" w14:paraId="61568431" w14:textId="77777777" w:rsidTr="009E3932">
        <w:tc>
          <w:tcPr>
            <w:tcW w:w="10790" w:type="dxa"/>
          </w:tcPr>
          <w:p w14:paraId="4FC55B90" w14:textId="77777777" w:rsidR="009E3932" w:rsidRDefault="009E3932"/>
        </w:tc>
      </w:tr>
      <w:tr w:rsidR="009E3932" w14:paraId="3E167D38" w14:textId="77777777" w:rsidTr="009E3932">
        <w:tc>
          <w:tcPr>
            <w:tcW w:w="10790" w:type="dxa"/>
          </w:tcPr>
          <w:p w14:paraId="4F1A46AF" w14:textId="77777777" w:rsidR="009E3932" w:rsidRDefault="009E3932"/>
        </w:tc>
      </w:tr>
      <w:tr w:rsidR="009E3932" w14:paraId="33BA4139" w14:textId="77777777" w:rsidTr="009E3932">
        <w:tc>
          <w:tcPr>
            <w:tcW w:w="10790" w:type="dxa"/>
          </w:tcPr>
          <w:p w14:paraId="7FCE986B" w14:textId="77777777" w:rsidR="009E3932" w:rsidRDefault="009E3932"/>
        </w:tc>
      </w:tr>
      <w:tr w:rsidR="009E3932" w14:paraId="3DD95F72" w14:textId="77777777" w:rsidTr="009E3932">
        <w:tc>
          <w:tcPr>
            <w:tcW w:w="10790" w:type="dxa"/>
          </w:tcPr>
          <w:p w14:paraId="0B650765" w14:textId="77777777" w:rsidR="009E3932" w:rsidRDefault="009E3932"/>
        </w:tc>
      </w:tr>
      <w:tr w:rsidR="009E3932" w14:paraId="50001326" w14:textId="77777777" w:rsidTr="009E3932">
        <w:tc>
          <w:tcPr>
            <w:tcW w:w="10790" w:type="dxa"/>
          </w:tcPr>
          <w:p w14:paraId="572F6344" w14:textId="77777777" w:rsidR="009E3932" w:rsidRDefault="009E3932"/>
        </w:tc>
      </w:tr>
      <w:tr w:rsidR="009E3932" w14:paraId="3F519651" w14:textId="77777777" w:rsidTr="009E3932">
        <w:tc>
          <w:tcPr>
            <w:tcW w:w="10790" w:type="dxa"/>
          </w:tcPr>
          <w:p w14:paraId="2DEB84C7" w14:textId="77777777" w:rsidR="009E3932" w:rsidRDefault="009E3932"/>
        </w:tc>
      </w:tr>
      <w:tr w:rsidR="009E3932" w14:paraId="057A31E5" w14:textId="77777777" w:rsidTr="009E3932">
        <w:tc>
          <w:tcPr>
            <w:tcW w:w="10790" w:type="dxa"/>
          </w:tcPr>
          <w:p w14:paraId="38007AF7" w14:textId="77777777" w:rsidR="009E3932" w:rsidRDefault="009E3932"/>
        </w:tc>
      </w:tr>
      <w:tr w:rsidR="009E3932" w14:paraId="0A57831F" w14:textId="77777777" w:rsidTr="009E3932">
        <w:tc>
          <w:tcPr>
            <w:tcW w:w="10790" w:type="dxa"/>
          </w:tcPr>
          <w:p w14:paraId="3BD8E1B4" w14:textId="77777777" w:rsidR="009E3932" w:rsidRDefault="009E3932"/>
        </w:tc>
      </w:tr>
      <w:tr w:rsidR="009E3932" w14:paraId="7AF2F754" w14:textId="77777777" w:rsidTr="009E3932">
        <w:tc>
          <w:tcPr>
            <w:tcW w:w="10790" w:type="dxa"/>
          </w:tcPr>
          <w:p w14:paraId="5A4DEFBC" w14:textId="77777777" w:rsidR="009E3932" w:rsidRDefault="009E3932"/>
        </w:tc>
      </w:tr>
      <w:tr w:rsidR="009E3932" w14:paraId="438CF2DF" w14:textId="77777777" w:rsidTr="009E3932">
        <w:tc>
          <w:tcPr>
            <w:tcW w:w="10790" w:type="dxa"/>
          </w:tcPr>
          <w:p w14:paraId="71C5925D" w14:textId="77777777" w:rsidR="009E3932" w:rsidRDefault="009E3932"/>
        </w:tc>
      </w:tr>
      <w:tr w:rsidR="009E3932" w14:paraId="7CB651E7" w14:textId="77777777" w:rsidTr="009E3932">
        <w:tc>
          <w:tcPr>
            <w:tcW w:w="10790" w:type="dxa"/>
          </w:tcPr>
          <w:p w14:paraId="114E1CDF" w14:textId="77777777" w:rsidR="009E3932" w:rsidRDefault="009E3932"/>
        </w:tc>
      </w:tr>
      <w:tr w:rsidR="009E3932" w14:paraId="7F714544" w14:textId="77777777" w:rsidTr="009E3932">
        <w:tc>
          <w:tcPr>
            <w:tcW w:w="10790" w:type="dxa"/>
          </w:tcPr>
          <w:p w14:paraId="79710247" w14:textId="77777777" w:rsidR="009E3932" w:rsidRDefault="009E3932"/>
        </w:tc>
      </w:tr>
      <w:tr w:rsidR="009E3932" w14:paraId="0DBBFD1E" w14:textId="77777777" w:rsidTr="009E3932">
        <w:tc>
          <w:tcPr>
            <w:tcW w:w="10790" w:type="dxa"/>
          </w:tcPr>
          <w:p w14:paraId="377B3C10" w14:textId="77777777" w:rsidR="009E3932" w:rsidRDefault="009E3932"/>
        </w:tc>
      </w:tr>
      <w:tr w:rsidR="009E3932" w14:paraId="5650BF35" w14:textId="77777777" w:rsidTr="009E3932">
        <w:tc>
          <w:tcPr>
            <w:tcW w:w="10790" w:type="dxa"/>
          </w:tcPr>
          <w:p w14:paraId="7FEA306D" w14:textId="77777777" w:rsidR="009E3932" w:rsidRDefault="009E3932"/>
        </w:tc>
      </w:tr>
      <w:tr w:rsidR="009E3932" w14:paraId="6A09AD52" w14:textId="77777777" w:rsidTr="009E3932">
        <w:tc>
          <w:tcPr>
            <w:tcW w:w="10790" w:type="dxa"/>
          </w:tcPr>
          <w:p w14:paraId="72C42699" w14:textId="77777777" w:rsidR="009E3932" w:rsidRDefault="009E3932"/>
        </w:tc>
      </w:tr>
      <w:tr w:rsidR="009E3932" w14:paraId="2BFD8DCB" w14:textId="77777777" w:rsidTr="009E3932">
        <w:tc>
          <w:tcPr>
            <w:tcW w:w="10790" w:type="dxa"/>
          </w:tcPr>
          <w:p w14:paraId="104B18A8" w14:textId="77777777" w:rsidR="009E3932" w:rsidRDefault="009E3932"/>
        </w:tc>
      </w:tr>
      <w:tr w:rsidR="009E3932" w14:paraId="53321E94" w14:textId="77777777" w:rsidTr="009E3932">
        <w:tc>
          <w:tcPr>
            <w:tcW w:w="10790" w:type="dxa"/>
          </w:tcPr>
          <w:p w14:paraId="39357765" w14:textId="77777777" w:rsidR="009E3932" w:rsidRDefault="009E3932"/>
        </w:tc>
      </w:tr>
      <w:tr w:rsidR="009E3932" w14:paraId="0C5E3DBD" w14:textId="77777777" w:rsidTr="009E3932">
        <w:tc>
          <w:tcPr>
            <w:tcW w:w="10790" w:type="dxa"/>
          </w:tcPr>
          <w:p w14:paraId="6021D110" w14:textId="77777777" w:rsidR="009E3932" w:rsidRDefault="009E3932"/>
        </w:tc>
      </w:tr>
      <w:tr w:rsidR="009E3932" w14:paraId="5D0C3611" w14:textId="77777777" w:rsidTr="009E3932">
        <w:tc>
          <w:tcPr>
            <w:tcW w:w="10790" w:type="dxa"/>
          </w:tcPr>
          <w:p w14:paraId="167336DB" w14:textId="77777777" w:rsidR="009E3932" w:rsidRDefault="009E3932"/>
        </w:tc>
      </w:tr>
      <w:tr w:rsidR="009E3932" w14:paraId="14CDC42C" w14:textId="77777777" w:rsidTr="009E3932">
        <w:tc>
          <w:tcPr>
            <w:tcW w:w="10790" w:type="dxa"/>
          </w:tcPr>
          <w:p w14:paraId="38830118" w14:textId="77777777" w:rsidR="009E3932" w:rsidRDefault="009E3932"/>
        </w:tc>
      </w:tr>
      <w:tr w:rsidR="009E3932" w14:paraId="4A8B37C5" w14:textId="77777777" w:rsidTr="009E3932">
        <w:tc>
          <w:tcPr>
            <w:tcW w:w="10790" w:type="dxa"/>
          </w:tcPr>
          <w:p w14:paraId="34EB8648" w14:textId="77777777" w:rsidR="009E3932" w:rsidRDefault="009E3932"/>
        </w:tc>
      </w:tr>
      <w:tr w:rsidR="009E3932" w14:paraId="1CBD6B5C" w14:textId="77777777" w:rsidTr="009E3932">
        <w:tc>
          <w:tcPr>
            <w:tcW w:w="10790" w:type="dxa"/>
          </w:tcPr>
          <w:p w14:paraId="59E76292" w14:textId="77777777" w:rsidR="009E3932" w:rsidRDefault="009E3932"/>
        </w:tc>
      </w:tr>
    </w:tbl>
    <w:p w14:paraId="32F78350" w14:textId="2678BC15" w:rsidR="00BD4FD5" w:rsidRDefault="00BD4FD5"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12" w:name="Text7"/>
      <w:r>
        <w:instrText xml:space="preserve"> FORMTEXT </w:instrText>
      </w:r>
      <w:r w:rsidR="00000000">
        <w:fldChar w:fldCharType="separate"/>
      </w:r>
      <w:r>
        <w:fldChar w:fldCharType="end"/>
      </w:r>
      <w:bookmarkEnd w:id="12"/>
    </w:p>
    <w:sectPr w:rsidR="00BD4FD5" w:rsidSect="00D67D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F9"/>
    <w:rsid w:val="00047C31"/>
    <w:rsid w:val="000630F9"/>
    <w:rsid w:val="00131E71"/>
    <w:rsid w:val="00193ACD"/>
    <w:rsid w:val="002457F5"/>
    <w:rsid w:val="002C5FBB"/>
    <w:rsid w:val="003068EB"/>
    <w:rsid w:val="00306EFB"/>
    <w:rsid w:val="00406442"/>
    <w:rsid w:val="004677A3"/>
    <w:rsid w:val="00503A6D"/>
    <w:rsid w:val="0059045E"/>
    <w:rsid w:val="00791D01"/>
    <w:rsid w:val="007E319D"/>
    <w:rsid w:val="00855E5D"/>
    <w:rsid w:val="00856C3A"/>
    <w:rsid w:val="008663E7"/>
    <w:rsid w:val="008D4C6C"/>
    <w:rsid w:val="008E1208"/>
    <w:rsid w:val="009048BC"/>
    <w:rsid w:val="00915328"/>
    <w:rsid w:val="0092106A"/>
    <w:rsid w:val="009E3932"/>
    <w:rsid w:val="009F4830"/>
    <w:rsid w:val="00A41E58"/>
    <w:rsid w:val="00A642C0"/>
    <w:rsid w:val="00A969B6"/>
    <w:rsid w:val="00BC0689"/>
    <w:rsid w:val="00BC76A8"/>
    <w:rsid w:val="00BD4FD5"/>
    <w:rsid w:val="00BE65B1"/>
    <w:rsid w:val="00C8729E"/>
    <w:rsid w:val="00CE1EB9"/>
    <w:rsid w:val="00D07E9E"/>
    <w:rsid w:val="00D44523"/>
    <w:rsid w:val="00D50B4E"/>
    <w:rsid w:val="00D5684A"/>
    <w:rsid w:val="00D67D35"/>
    <w:rsid w:val="00DA4461"/>
    <w:rsid w:val="00E57F6A"/>
    <w:rsid w:val="00EA14B6"/>
    <w:rsid w:val="00EC0B76"/>
    <w:rsid w:val="00F00C79"/>
    <w:rsid w:val="00FD5EB4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158E"/>
  <w15:chartTrackingRefBased/>
  <w15:docId w15:val="{257FF6FA-07DD-5646-A8DA-50C96FA2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0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0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0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0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0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0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0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0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7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Bisanz, Jordan</dc:creator>
  <cp:keywords/>
  <dc:description/>
  <cp:lastModifiedBy>Bisanz, Jordan</cp:lastModifiedBy>
  <cp:revision>9</cp:revision>
  <cp:lastPrinted>2024-06-14T16:28:00Z</cp:lastPrinted>
  <dcterms:created xsi:type="dcterms:W3CDTF">2024-06-06T21:12:00Z</dcterms:created>
  <dcterms:modified xsi:type="dcterms:W3CDTF">2024-06-14T16:30:00Z</dcterms:modified>
</cp:coreProperties>
</file>